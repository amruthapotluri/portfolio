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F672" w14:textId="25CD9B07" w:rsidR="003B2641" w:rsidRPr="001C56DE" w:rsidRDefault="001C56DE" w:rsidP="003B2641">
      <w:pPr>
        <w:pStyle w:val="Name"/>
        <w:rPr>
          <w:rFonts w:ascii="Cambria" w:eastAsia="Microsoft GothicNeo" w:hAnsi="Cambria" w:cs="Calibri"/>
          <w:lang w:val="pt-BR"/>
        </w:rPr>
      </w:pPr>
      <w:r w:rsidRPr="001C56DE">
        <w:rPr>
          <w:rFonts w:ascii="Cambria" w:eastAsia="Microsoft GothicNeo" w:hAnsi="Cambria" w:cs="Calibri"/>
          <w:lang w:val="pt-BR"/>
        </w:rPr>
        <w:t>Jane Doe</w:t>
      </w:r>
    </w:p>
    <w:p w14:paraId="3ED7F3EA" w14:textId="627FC529" w:rsidR="004C3940" w:rsidRPr="001C56DE" w:rsidRDefault="003E4FFC" w:rsidP="003B2641">
      <w:pPr>
        <w:pStyle w:val="ContactInfo"/>
        <w:spacing w:after="600" w:line="276" w:lineRule="auto"/>
        <w:rPr>
          <w:rFonts w:ascii="Cambria" w:eastAsia="Microsoft GothicNeo" w:hAnsi="Cambria" w:cs="Calibri"/>
          <w:lang w:val="pt-BR"/>
        </w:rPr>
      </w:pPr>
      <w:r>
        <w:rPr>
          <w:rFonts w:ascii="Cambria" w:eastAsia="Microsoft GothicNeo" w:hAnsi="Cambria" w:cs="Calibri"/>
          <w:lang w:val="pt-BR"/>
        </w:rPr>
        <w:t>janedoe</w:t>
      </w:r>
      <w:r w:rsidR="002176FE" w:rsidRPr="001C56DE">
        <w:rPr>
          <w:rFonts w:ascii="Cambria" w:eastAsia="Microsoft GothicNeo" w:hAnsi="Cambria" w:cs="Calibri"/>
          <w:lang w:val="pt-BR"/>
        </w:rPr>
        <w:t>@ucsd.edu</w:t>
      </w:r>
      <w:r w:rsidR="002F2BCB" w:rsidRPr="001C56DE">
        <w:rPr>
          <w:rFonts w:ascii="Cambria" w:eastAsia="Microsoft GothicNeo" w:hAnsi="Cambria" w:cs="Calibri"/>
          <w:lang w:val="pt-BR"/>
        </w:rPr>
        <w:t xml:space="preserve"> | +1(</w:t>
      </w:r>
      <w:r w:rsidR="001C56DE" w:rsidRPr="001C56DE">
        <w:rPr>
          <w:rFonts w:ascii="Cambria" w:eastAsia="Microsoft GothicNeo" w:hAnsi="Cambria" w:cs="Calibri"/>
          <w:lang w:val="pt-BR"/>
        </w:rPr>
        <w:t>123</w:t>
      </w:r>
      <w:r w:rsidR="002F2BCB" w:rsidRPr="001C56DE">
        <w:rPr>
          <w:rFonts w:ascii="Cambria" w:eastAsia="Microsoft GothicNeo" w:hAnsi="Cambria" w:cs="Calibri"/>
          <w:lang w:val="pt-BR"/>
        </w:rPr>
        <w:t>)</w:t>
      </w:r>
      <w:r w:rsidR="001C56DE" w:rsidRPr="001C56DE">
        <w:rPr>
          <w:rFonts w:ascii="Cambria" w:eastAsia="Microsoft GothicNeo" w:hAnsi="Cambria" w:cs="Calibri"/>
          <w:lang w:val="pt-BR"/>
        </w:rPr>
        <w:t>456</w:t>
      </w:r>
      <w:r w:rsidR="002F2BCB" w:rsidRPr="001C56DE">
        <w:rPr>
          <w:rFonts w:ascii="Cambria" w:eastAsia="Microsoft GothicNeo" w:hAnsi="Cambria" w:cs="Calibri"/>
          <w:lang w:val="pt-BR"/>
        </w:rPr>
        <w:t>-</w:t>
      </w:r>
      <w:r w:rsidR="001C56DE" w:rsidRPr="001C56DE">
        <w:rPr>
          <w:rFonts w:ascii="Cambria" w:eastAsia="Microsoft GothicNeo" w:hAnsi="Cambria" w:cs="Calibri"/>
          <w:lang w:val="pt-BR"/>
        </w:rPr>
        <w:t>7890</w:t>
      </w:r>
    </w:p>
    <w:p w14:paraId="52927DC7" w14:textId="77777777" w:rsidR="004C3940" w:rsidRPr="003B2641" w:rsidRDefault="00000000" w:rsidP="003B2641">
      <w:pPr>
        <w:pStyle w:val="Heading1"/>
        <w:spacing w:line="240" w:lineRule="auto"/>
        <w:rPr>
          <w:rFonts w:ascii="Cambria" w:eastAsia="Microsoft GothicNeo" w:hAnsi="Cambria" w:cs="Calibri"/>
        </w:rPr>
      </w:pPr>
      <w:sdt>
        <w:sdtPr>
          <w:rPr>
            <w:rFonts w:ascii="Cambria" w:eastAsia="Microsoft GothicNeo" w:hAnsi="Cambria" w:cs="Calibri"/>
          </w:rPr>
          <w:id w:val="-1150367223"/>
          <w:placeholder>
            <w:docPart w:val="08C8932C791CFC41903D78ED0B3F7B6A"/>
          </w:placeholder>
          <w:temporary/>
          <w:showingPlcHdr/>
          <w15:appearance w15:val="hidden"/>
        </w:sdtPr>
        <w:sdtContent>
          <w:r w:rsidRPr="003B2641">
            <w:rPr>
              <w:rFonts w:ascii="Cambria" w:eastAsia="Microsoft GothicNeo" w:hAnsi="Cambria" w:cs="Calibri"/>
            </w:rPr>
            <w:t>Education</w:t>
          </w:r>
        </w:sdtContent>
      </w:sdt>
    </w:p>
    <w:p w14:paraId="58F020BF" w14:textId="5F554214" w:rsidR="004C3940" w:rsidRPr="003B2641" w:rsidRDefault="00C417C9" w:rsidP="003B2641">
      <w:pPr>
        <w:pStyle w:val="Heading2"/>
        <w:spacing w:line="240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</w:rPr>
        <w:t>University of California</w:t>
      </w:r>
      <w:r w:rsidR="00CF7932" w:rsidRPr="003B2641">
        <w:rPr>
          <w:rFonts w:ascii="Cambria" w:eastAsia="Microsoft GothicNeo" w:hAnsi="Cambria" w:cs="Calibri"/>
        </w:rPr>
        <w:t>,</w:t>
      </w:r>
      <w:r w:rsidRPr="003B2641">
        <w:rPr>
          <w:rFonts w:ascii="Cambria" w:eastAsia="Microsoft GothicNeo" w:hAnsi="Cambria" w:cs="Calibri"/>
        </w:rPr>
        <w:t xml:space="preserve"> San Dieg</w:t>
      </w:r>
      <w:r w:rsidR="00CF7932" w:rsidRPr="003B2641">
        <w:rPr>
          <w:rFonts w:ascii="Cambria" w:eastAsia="Microsoft GothicNeo" w:hAnsi="Cambria" w:cs="Calibri"/>
        </w:rPr>
        <w:t>o</w:t>
      </w:r>
    </w:p>
    <w:p w14:paraId="1D4D1038" w14:textId="31AED982" w:rsidR="00C417C9" w:rsidRPr="003B2641" w:rsidRDefault="00C417C9" w:rsidP="003B2641">
      <w:pPr>
        <w:spacing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</w:rPr>
        <w:t>Bachelor of Science in Data Science</w:t>
      </w:r>
      <w:r w:rsidR="00CF7932" w:rsidRPr="003B2641">
        <w:rPr>
          <w:rFonts w:ascii="Cambria" w:eastAsia="Microsoft GothicNeo" w:hAnsi="Cambria" w:cs="Calibri"/>
        </w:rPr>
        <w:t xml:space="preserve"> (Graduating in 2027)</w:t>
      </w:r>
    </w:p>
    <w:p w14:paraId="42FF4B2A" w14:textId="56032C4F" w:rsidR="00BF5B0C" w:rsidRPr="003B2641" w:rsidRDefault="00000000" w:rsidP="003B2641">
      <w:pPr>
        <w:pStyle w:val="Heading1"/>
        <w:spacing w:before="360" w:line="276" w:lineRule="auto"/>
        <w:rPr>
          <w:rFonts w:ascii="Cambria" w:eastAsia="Microsoft GothicNeo" w:hAnsi="Cambria" w:cs="Calibri"/>
        </w:rPr>
      </w:pPr>
      <w:sdt>
        <w:sdtPr>
          <w:rPr>
            <w:rFonts w:ascii="Cambria" w:eastAsia="Microsoft GothicNeo" w:hAnsi="Cambria" w:cs="Calibri"/>
          </w:rPr>
          <w:id w:val="-819804518"/>
          <w:placeholder>
            <w:docPart w:val="C926E7EF1F25394ABFC5EA5AE9BB3C25"/>
          </w:placeholder>
          <w:temporary/>
          <w:showingPlcHdr/>
          <w15:appearance w15:val="hidden"/>
        </w:sdtPr>
        <w:sdtContent>
          <w:r w:rsidR="00BF5B0C" w:rsidRPr="003B2641">
            <w:rPr>
              <w:rFonts w:ascii="Cambria" w:eastAsia="Microsoft GothicNeo" w:hAnsi="Cambria" w:cs="Calibri"/>
            </w:rPr>
            <w:t>Skills Summary</w:t>
          </w:r>
        </w:sdtContent>
      </w:sdt>
    </w:p>
    <w:p w14:paraId="0F901957" w14:textId="03833ED4" w:rsidR="0087543B" w:rsidRPr="003B2641" w:rsidRDefault="0087543B" w:rsidP="003B2641">
      <w:pPr>
        <w:spacing w:after="0"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  <w:b/>
          <w:bCs/>
        </w:rPr>
        <w:t>Programming and Tools</w:t>
      </w:r>
      <w:r w:rsidRPr="003B2641">
        <w:rPr>
          <w:rFonts w:ascii="Cambria" w:eastAsia="Microsoft GothicNeo" w:hAnsi="Cambria" w:cs="Calibri"/>
        </w:rPr>
        <w:t xml:space="preserve">: </w:t>
      </w:r>
      <w:r w:rsidR="00DA1351" w:rsidRPr="003B2641">
        <w:rPr>
          <w:rFonts w:ascii="Cambria" w:eastAsia="Microsoft GothicNeo" w:hAnsi="Cambria" w:cs="Calibri"/>
        </w:rPr>
        <w:t>Python</w:t>
      </w:r>
      <w:r w:rsidRPr="003B2641">
        <w:rPr>
          <w:rFonts w:ascii="Cambria" w:eastAsia="Microsoft GothicNeo" w:hAnsi="Cambria" w:cs="Calibri"/>
        </w:rPr>
        <w:t xml:space="preserve">, SQL, </w:t>
      </w:r>
      <w:proofErr w:type="spellStart"/>
      <w:r w:rsidRPr="003B2641">
        <w:rPr>
          <w:rFonts w:ascii="Cambria" w:eastAsia="Microsoft GothicNeo" w:hAnsi="Cambria" w:cs="Calibri"/>
        </w:rPr>
        <w:t>Jupyter</w:t>
      </w:r>
      <w:proofErr w:type="spellEnd"/>
      <w:r w:rsidRPr="003B2641">
        <w:rPr>
          <w:rFonts w:ascii="Cambria" w:eastAsia="Microsoft GothicNeo" w:hAnsi="Cambria" w:cs="Calibri"/>
        </w:rPr>
        <w:t xml:space="preserve"> Notebook, Git</w:t>
      </w:r>
      <w:r w:rsidR="004A2E96" w:rsidRPr="003B2641">
        <w:rPr>
          <w:rFonts w:ascii="Cambria" w:eastAsia="Microsoft GothicNeo" w:hAnsi="Cambria" w:cs="Calibri"/>
        </w:rPr>
        <w:t>, QGIS</w:t>
      </w:r>
    </w:p>
    <w:p w14:paraId="1195C0DC" w14:textId="733D0332" w:rsidR="00DA1351" w:rsidRPr="003B2641" w:rsidRDefault="0087543B" w:rsidP="003B2641">
      <w:pPr>
        <w:spacing w:after="0"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  <w:b/>
          <w:bCs/>
        </w:rPr>
        <w:t>Libraries</w:t>
      </w:r>
      <w:r w:rsidR="00DA1351" w:rsidRPr="003B2641">
        <w:rPr>
          <w:rFonts w:ascii="Cambria" w:eastAsia="Microsoft GothicNeo" w:hAnsi="Cambria" w:cs="Calibri"/>
        </w:rPr>
        <w:t xml:space="preserve">: NumPy, Pandas, Matplotlib, </w:t>
      </w:r>
      <w:proofErr w:type="spellStart"/>
      <w:r w:rsidRPr="003B2641">
        <w:rPr>
          <w:rFonts w:ascii="Cambria" w:eastAsia="Microsoft GothicNeo" w:hAnsi="Cambria" w:cs="Calibri"/>
        </w:rPr>
        <w:t>Plotly</w:t>
      </w:r>
      <w:proofErr w:type="spellEnd"/>
      <w:r w:rsidR="003F5CD7" w:rsidRPr="003B2641">
        <w:rPr>
          <w:rFonts w:ascii="Cambria" w:eastAsia="Microsoft GothicNeo" w:hAnsi="Cambria" w:cs="Calibri"/>
        </w:rPr>
        <w:t>, Scikit-Learn</w:t>
      </w:r>
      <w:r w:rsidR="004A2E96" w:rsidRPr="003B2641">
        <w:rPr>
          <w:rFonts w:ascii="Cambria" w:eastAsia="Microsoft GothicNeo" w:hAnsi="Cambria" w:cs="Calibri"/>
        </w:rPr>
        <w:t xml:space="preserve">, </w:t>
      </w:r>
      <w:proofErr w:type="spellStart"/>
      <w:r w:rsidR="004A2E96" w:rsidRPr="003B2641">
        <w:rPr>
          <w:rFonts w:ascii="Cambria" w:eastAsia="Microsoft GothicNeo" w:hAnsi="Cambria" w:cs="Calibri"/>
        </w:rPr>
        <w:t>GeoPandas</w:t>
      </w:r>
      <w:proofErr w:type="spellEnd"/>
    </w:p>
    <w:p w14:paraId="3CE64FDB" w14:textId="4C625735" w:rsidR="0087543B" w:rsidRPr="003B2641" w:rsidRDefault="0087543B" w:rsidP="003B2641">
      <w:pPr>
        <w:spacing w:after="0"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  <w:b/>
          <w:bCs/>
        </w:rPr>
        <w:t>Techniques</w:t>
      </w:r>
      <w:r w:rsidR="00DA1351" w:rsidRPr="003B2641">
        <w:rPr>
          <w:rFonts w:ascii="Cambria" w:eastAsia="Microsoft GothicNeo" w:hAnsi="Cambria" w:cs="Calibri"/>
        </w:rPr>
        <w:t xml:space="preserve">: Regression, Hypothesis </w:t>
      </w:r>
      <w:r w:rsidRPr="003B2641">
        <w:rPr>
          <w:rFonts w:ascii="Cambria" w:eastAsia="Microsoft GothicNeo" w:hAnsi="Cambria" w:cs="Calibri"/>
        </w:rPr>
        <w:t>T</w:t>
      </w:r>
      <w:r w:rsidR="00DA1351" w:rsidRPr="003B2641">
        <w:rPr>
          <w:rFonts w:ascii="Cambria" w:eastAsia="Microsoft GothicNeo" w:hAnsi="Cambria" w:cs="Calibri"/>
        </w:rPr>
        <w:t>esting</w:t>
      </w:r>
      <w:r w:rsidR="000D52B8" w:rsidRPr="003B2641">
        <w:rPr>
          <w:rFonts w:ascii="Cambria" w:eastAsia="Microsoft GothicNeo" w:hAnsi="Cambria" w:cs="Calibri"/>
        </w:rPr>
        <w:t xml:space="preserve">, </w:t>
      </w:r>
      <w:r w:rsidRPr="003B2641">
        <w:rPr>
          <w:rFonts w:ascii="Cambria" w:eastAsia="Microsoft GothicNeo" w:hAnsi="Cambria" w:cs="Calibri"/>
        </w:rPr>
        <w:t>Random Forest</w:t>
      </w:r>
      <w:r w:rsidR="000D52B8" w:rsidRPr="003B2641">
        <w:rPr>
          <w:rFonts w:ascii="Cambria" w:eastAsia="Microsoft GothicNeo" w:hAnsi="Cambria" w:cs="Calibri"/>
        </w:rPr>
        <w:t xml:space="preserve">, k-means, </w:t>
      </w:r>
      <w:r w:rsidRPr="003B2641">
        <w:rPr>
          <w:rFonts w:ascii="Cambria" w:eastAsia="Microsoft GothicNeo" w:hAnsi="Cambria" w:cs="Calibri"/>
        </w:rPr>
        <w:t>G</w:t>
      </w:r>
      <w:r w:rsidR="000D52B8" w:rsidRPr="003B2641">
        <w:rPr>
          <w:rFonts w:ascii="Cambria" w:eastAsia="Microsoft GothicNeo" w:hAnsi="Cambria" w:cs="Calibri"/>
        </w:rPr>
        <w:t xml:space="preserve">radient </w:t>
      </w:r>
      <w:r w:rsidRPr="003B2641">
        <w:rPr>
          <w:rFonts w:ascii="Cambria" w:eastAsia="Microsoft GothicNeo" w:hAnsi="Cambria" w:cs="Calibri"/>
        </w:rPr>
        <w:t>D</w:t>
      </w:r>
      <w:r w:rsidR="000D52B8" w:rsidRPr="003B2641">
        <w:rPr>
          <w:rFonts w:ascii="Cambria" w:eastAsia="Microsoft GothicNeo" w:hAnsi="Cambria" w:cs="Calibri"/>
        </w:rPr>
        <w:t>escent</w:t>
      </w:r>
      <w:r w:rsidR="004A2E96" w:rsidRPr="003B2641">
        <w:rPr>
          <w:rFonts w:ascii="Cambria" w:eastAsia="Microsoft GothicNeo" w:hAnsi="Cambria" w:cs="Calibri"/>
        </w:rPr>
        <w:t xml:space="preserve">, Algorithmic Implementation, Hyperparameter Tuning, </w:t>
      </w:r>
      <w:proofErr w:type="spellStart"/>
      <w:r w:rsidR="004A2E96" w:rsidRPr="003B2641">
        <w:rPr>
          <w:rFonts w:ascii="Cambria" w:eastAsia="Microsoft GothicNeo" w:hAnsi="Cambria" w:cs="Calibri"/>
        </w:rPr>
        <w:t>GeoSpatial</w:t>
      </w:r>
      <w:proofErr w:type="spellEnd"/>
      <w:r w:rsidR="004A2E96" w:rsidRPr="003B2641">
        <w:rPr>
          <w:rFonts w:ascii="Cambria" w:eastAsia="Microsoft GothicNeo" w:hAnsi="Cambria" w:cs="Calibri"/>
        </w:rPr>
        <w:t xml:space="preserve"> Analysis</w:t>
      </w:r>
    </w:p>
    <w:p w14:paraId="615D2339" w14:textId="30AF7E18" w:rsidR="00DA1351" w:rsidRPr="003B2641" w:rsidRDefault="0087543B" w:rsidP="003B2641">
      <w:pPr>
        <w:spacing w:after="0"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  <w:b/>
          <w:bCs/>
        </w:rPr>
        <w:t>Data Skills</w:t>
      </w:r>
      <w:r w:rsidRPr="003B2641">
        <w:rPr>
          <w:rFonts w:ascii="Cambria" w:eastAsia="Microsoft GothicNeo" w:hAnsi="Cambria" w:cs="Calibri"/>
        </w:rPr>
        <w:t>: Feature Engineering, Data Cleaning, EDA, Missingness Testing, Model Evaluation</w:t>
      </w:r>
      <w:r w:rsidR="008A5DA3">
        <w:rPr>
          <w:rFonts w:ascii="Cambria" w:eastAsia="Microsoft GothicNeo" w:hAnsi="Cambria" w:cs="Calibri"/>
        </w:rPr>
        <w:t>,</w:t>
      </w:r>
      <w:r w:rsidR="004A2E96" w:rsidRPr="003B2641">
        <w:rPr>
          <w:rFonts w:ascii="Cambria" w:eastAsia="Microsoft GothicNeo" w:hAnsi="Cambria" w:cs="Calibri"/>
        </w:rPr>
        <w:t xml:space="preserve"> Data Pipelines</w:t>
      </w:r>
      <w:r w:rsidR="00DA1351" w:rsidRPr="003B2641">
        <w:rPr>
          <w:rFonts w:ascii="Cambria" w:eastAsia="Microsoft GothicNeo" w:hAnsi="Cambria" w:cs="Calibri"/>
        </w:rPr>
        <w:fldChar w:fldCharType="begin"/>
      </w:r>
      <w:r w:rsidR="00DA1351" w:rsidRPr="003B2641">
        <w:rPr>
          <w:rFonts w:ascii="Cambria" w:eastAsia="Microsoft GothicNeo" w:hAnsi="Cambria" w:cs="Calibri"/>
        </w:rPr>
        <w:instrText xml:space="preserve"> INCLUDEPICTURE "https://www.gstatic.com/education/formulas2/553212783/en/chi_squared_test_chi_squared_test_var_1.svg" \* MERGEFORMATINET </w:instrText>
      </w:r>
      <w:r w:rsidR="00DA1351" w:rsidRPr="003B2641">
        <w:rPr>
          <w:rFonts w:ascii="Cambria" w:eastAsia="Microsoft GothicNeo" w:hAnsi="Cambria" w:cs="Calibri"/>
        </w:rPr>
        <w:fldChar w:fldCharType="separate"/>
      </w:r>
      <w:r w:rsidR="00DA1351" w:rsidRPr="003B2641">
        <w:rPr>
          <w:rFonts w:ascii="Cambria" w:eastAsia="Microsoft GothicNeo" w:hAnsi="Cambria" w:cs="Calibri"/>
        </w:rPr>
        <w:fldChar w:fldCharType="end"/>
      </w:r>
    </w:p>
    <w:p w14:paraId="1CEF5BA0" w14:textId="6C79A54C" w:rsidR="004C3940" w:rsidRPr="003B2641" w:rsidRDefault="00BF5B0C" w:rsidP="003B2641">
      <w:pPr>
        <w:pStyle w:val="Heading1"/>
        <w:spacing w:before="480" w:after="120" w:line="276" w:lineRule="auto"/>
        <w:rPr>
          <w:rFonts w:ascii="Cambria" w:eastAsia="Microsoft GothicNeo" w:hAnsi="Cambria" w:cs="Calibri"/>
        </w:rPr>
      </w:pPr>
      <w:r w:rsidRPr="003B2641">
        <w:rPr>
          <w:rFonts w:ascii="Cambria" w:eastAsia="Microsoft GothicNeo" w:hAnsi="Cambria" w:cs="Calibri"/>
        </w:rPr>
        <w:t>Projects</w:t>
      </w:r>
    </w:p>
    <w:p w14:paraId="311FF896" w14:textId="53C3C403" w:rsidR="00AA28D1" w:rsidRPr="003B2641" w:rsidRDefault="001C56DE" w:rsidP="003B2641">
      <w:p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Fonts w:ascii="Cambria" w:eastAsia="Microsoft GothicNeo" w:hAnsi="Cambria" w:cs="Calibri"/>
          <w:b/>
          <w:bCs/>
        </w:rPr>
        <w:t>Project 1</w:t>
      </w:r>
    </w:p>
    <w:p w14:paraId="46C7292C" w14:textId="327E4842" w:rsidR="004A2E96" w:rsidRPr="003B2641" w:rsidRDefault="001C56DE" w:rsidP="003B264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Style w:val="citation-127"/>
          <w:rFonts w:ascii="Cambria" w:eastAsia="Microsoft GothicNeo" w:hAnsi="Cambria" w:cs="Calibri"/>
        </w:rPr>
        <w:t>This is what I did for this project and the skills I used</w:t>
      </w:r>
    </w:p>
    <w:p w14:paraId="01D113CF" w14:textId="58B2F5CE" w:rsidR="00AA28D1" w:rsidRPr="003B2641" w:rsidRDefault="00AA28D1" w:rsidP="003B2641">
      <w:pPr>
        <w:pStyle w:val="ListParagraph"/>
        <w:numPr>
          <w:ilvl w:val="0"/>
          <w:numId w:val="14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 w:rsidRPr="003B2641">
        <w:rPr>
          <w:rFonts w:ascii="Cambria" w:eastAsia="Microsoft GothicNeo" w:hAnsi="Cambria" w:cs="Calibri"/>
          <w:i/>
          <w:iCs/>
        </w:rPr>
        <w:t xml:space="preserve">Tools: Python, pandas, scikit-learn, </w:t>
      </w:r>
      <w:proofErr w:type="spellStart"/>
      <w:r w:rsidRPr="003B2641">
        <w:rPr>
          <w:rFonts w:ascii="Cambria" w:eastAsia="Microsoft GothicNeo" w:hAnsi="Cambria" w:cs="Calibri"/>
          <w:i/>
          <w:iCs/>
        </w:rPr>
        <w:t>GeoPandas</w:t>
      </w:r>
      <w:proofErr w:type="spellEnd"/>
      <w:r w:rsidR="004A2E96" w:rsidRPr="003B2641">
        <w:rPr>
          <w:rFonts w:ascii="Cambria" w:eastAsia="Microsoft GothicNeo" w:hAnsi="Cambria" w:cs="Calibri"/>
          <w:i/>
          <w:iCs/>
        </w:rPr>
        <w:t>, QGIS</w:t>
      </w:r>
    </w:p>
    <w:p w14:paraId="2005E157" w14:textId="77777777" w:rsidR="00A552B9" w:rsidRDefault="00A552B9" w:rsidP="003B2641">
      <w:pPr>
        <w:spacing w:after="0" w:line="276" w:lineRule="auto"/>
        <w:rPr>
          <w:rFonts w:ascii="Cambria" w:eastAsia="Microsoft GothicNeo" w:hAnsi="Cambria" w:cs="Calibri"/>
          <w:b/>
          <w:bCs/>
        </w:rPr>
      </w:pPr>
    </w:p>
    <w:p w14:paraId="22A4ED1C" w14:textId="675EDEDD" w:rsidR="00A552B9" w:rsidRPr="003B2641" w:rsidRDefault="001C56DE" w:rsidP="00A552B9">
      <w:pPr>
        <w:spacing w:after="0" w:line="276" w:lineRule="auto"/>
        <w:rPr>
          <w:rFonts w:ascii="Cambria" w:eastAsia="Microsoft GothicNeo" w:hAnsi="Cambria" w:cs="Calibri"/>
          <w:b/>
          <w:bCs/>
        </w:rPr>
      </w:pPr>
      <w:r>
        <w:rPr>
          <w:rFonts w:ascii="Cambria" w:eastAsia="Microsoft GothicNeo" w:hAnsi="Cambria" w:cs="Calibri"/>
          <w:b/>
          <w:bCs/>
        </w:rPr>
        <w:t>Project 2</w:t>
      </w:r>
    </w:p>
    <w:p w14:paraId="7E4851C9" w14:textId="77777777" w:rsidR="001C56DE" w:rsidRPr="003B2641" w:rsidRDefault="001C56DE" w:rsidP="001C56DE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Style w:val="citation-127"/>
          <w:rFonts w:ascii="Cambria" w:eastAsia="Microsoft GothicNeo" w:hAnsi="Cambria" w:cs="Calibri"/>
        </w:rPr>
        <w:t>This is what I did for this project and the skills I used</w:t>
      </w:r>
    </w:p>
    <w:p w14:paraId="5D4D2A20" w14:textId="4CDA9E4D" w:rsidR="004A2E96" w:rsidRPr="003B2641" w:rsidRDefault="0087543B" w:rsidP="003B2641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 w:rsidRPr="003B2641">
        <w:rPr>
          <w:rFonts w:ascii="Cambria" w:eastAsia="Microsoft GothicNeo" w:hAnsi="Cambria" w:cs="Calibri"/>
          <w:i/>
          <w:iCs/>
        </w:rPr>
        <w:t>Tools: Python, pandas, scikit-learn, matplotlib</w:t>
      </w:r>
    </w:p>
    <w:p w14:paraId="2531796B" w14:textId="77777777" w:rsidR="0087543B" w:rsidRPr="003B2641" w:rsidRDefault="0087543B" w:rsidP="003B2641">
      <w:pPr>
        <w:spacing w:after="0" w:line="276" w:lineRule="auto"/>
        <w:rPr>
          <w:rFonts w:ascii="Cambria" w:eastAsia="Microsoft GothicNeo" w:hAnsi="Cambria" w:cs="Calibri"/>
          <w:i/>
          <w:iCs/>
        </w:rPr>
      </w:pPr>
    </w:p>
    <w:p w14:paraId="2712BB3C" w14:textId="057CAD31" w:rsidR="0087543B" w:rsidRPr="003B2641" w:rsidRDefault="001C56DE" w:rsidP="003B2641">
      <w:pPr>
        <w:spacing w:after="0" w:line="276" w:lineRule="auto"/>
        <w:rPr>
          <w:rFonts w:ascii="Cambria" w:eastAsia="Microsoft GothicNeo" w:hAnsi="Cambria" w:cs="Calibri"/>
          <w:b/>
          <w:bCs/>
        </w:rPr>
      </w:pPr>
      <w:r>
        <w:rPr>
          <w:rFonts w:ascii="Cambria" w:eastAsia="Microsoft GothicNeo" w:hAnsi="Cambria" w:cs="Calibri"/>
          <w:b/>
          <w:bCs/>
        </w:rPr>
        <w:t>Project 3</w:t>
      </w:r>
    </w:p>
    <w:p w14:paraId="1B0CD73E" w14:textId="77777777" w:rsidR="001C56DE" w:rsidRPr="003B2641" w:rsidRDefault="001C56DE" w:rsidP="001C56DE">
      <w:pPr>
        <w:pStyle w:val="ListParagraph"/>
        <w:numPr>
          <w:ilvl w:val="0"/>
          <w:numId w:val="16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Style w:val="citation-127"/>
          <w:rFonts w:ascii="Cambria" w:eastAsia="Microsoft GothicNeo" w:hAnsi="Cambria" w:cs="Calibri"/>
        </w:rPr>
        <w:t>This is what I did for this project and the skills I used</w:t>
      </w:r>
    </w:p>
    <w:p w14:paraId="69A237A5" w14:textId="08DA35DF" w:rsidR="006D16BB" w:rsidRPr="003B2641" w:rsidRDefault="0087543B" w:rsidP="003B2641">
      <w:pPr>
        <w:pStyle w:val="ListParagraph"/>
        <w:numPr>
          <w:ilvl w:val="0"/>
          <w:numId w:val="16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 w:rsidRPr="003B2641">
        <w:rPr>
          <w:rFonts w:ascii="Cambria" w:eastAsia="Microsoft GothicNeo" w:hAnsi="Cambria" w:cs="Calibri"/>
          <w:i/>
          <w:iCs/>
        </w:rPr>
        <w:t xml:space="preserve">Tools: Python, pandas, </w:t>
      </w:r>
      <w:proofErr w:type="spellStart"/>
      <w:r w:rsidRPr="003B2641">
        <w:rPr>
          <w:rFonts w:ascii="Cambria" w:eastAsia="Microsoft GothicNeo" w:hAnsi="Cambria" w:cs="Calibri"/>
          <w:i/>
          <w:iCs/>
        </w:rPr>
        <w:t>GeoPandas</w:t>
      </w:r>
      <w:proofErr w:type="spellEnd"/>
      <w:r w:rsidRPr="003B2641">
        <w:rPr>
          <w:rFonts w:ascii="Cambria" w:eastAsia="Microsoft GothicNeo" w:hAnsi="Cambria" w:cs="Calibri"/>
          <w:i/>
          <w:iCs/>
        </w:rPr>
        <w:t xml:space="preserve">, </w:t>
      </w:r>
      <w:proofErr w:type="spellStart"/>
      <w:r w:rsidRPr="003B2641">
        <w:rPr>
          <w:rFonts w:ascii="Cambria" w:eastAsia="Microsoft GothicNeo" w:hAnsi="Cambria" w:cs="Calibri"/>
          <w:i/>
          <w:iCs/>
        </w:rPr>
        <w:t>Plotly</w:t>
      </w:r>
      <w:proofErr w:type="spellEnd"/>
    </w:p>
    <w:p w14:paraId="0A748156" w14:textId="77777777" w:rsidR="0087543B" w:rsidRPr="003B2641" w:rsidRDefault="0087543B" w:rsidP="003B2641">
      <w:pPr>
        <w:spacing w:after="0" w:line="276" w:lineRule="auto"/>
        <w:rPr>
          <w:rFonts w:ascii="Cambria" w:eastAsia="Microsoft GothicNeo" w:hAnsi="Cambria" w:cs="Calibri"/>
          <w:i/>
          <w:iCs/>
        </w:rPr>
      </w:pPr>
    </w:p>
    <w:p w14:paraId="39CCB03B" w14:textId="0D4ADA6F" w:rsidR="0087543B" w:rsidRPr="003B2641" w:rsidRDefault="001C56DE" w:rsidP="003B2641">
      <w:pPr>
        <w:spacing w:after="0" w:line="276" w:lineRule="auto"/>
        <w:rPr>
          <w:rFonts w:ascii="Cambria" w:eastAsia="Microsoft GothicNeo" w:hAnsi="Cambria" w:cs="Calibri"/>
          <w:b/>
          <w:bCs/>
        </w:rPr>
      </w:pPr>
      <w:r>
        <w:rPr>
          <w:rFonts w:ascii="Cambria" w:eastAsia="Microsoft GothicNeo" w:hAnsi="Cambria" w:cs="Calibri"/>
          <w:b/>
          <w:bCs/>
        </w:rPr>
        <w:t>Project 4</w:t>
      </w:r>
    </w:p>
    <w:p w14:paraId="74C69770" w14:textId="77777777" w:rsidR="001C56DE" w:rsidRPr="003B2641" w:rsidRDefault="001C56DE" w:rsidP="001C56DE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Style w:val="citation-127"/>
          <w:rFonts w:ascii="Cambria" w:eastAsia="Microsoft GothicNeo" w:hAnsi="Cambria" w:cs="Calibri"/>
        </w:rPr>
        <w:t>This is what I did for this project and the skills I used</w:t>
      </w:r>
    </w:p>
    <w:p w14:paraId="4D185DB8" w14:textId="62719D21" w:rsidR="0087543B" w:rsidRPr="003B2641" w:rsidRDefault="0087543B" w:rsidP="003B2641">
      <w:pPr>
        <w:pStyle w:val="ListParagraph"/>
        <w:numPr>
          <w:ilvl w:val="0"/>
          <w:numId w:val="17"/>
        </w:numPr>
        <w:spacing w:after="0" w:line="276" w:lineRule="auto"/>
        <w:rPr>
          <w:rFonts w:ascii="Cambria" w:eastAsia="Microsoft GothicNeo" w:hAnsi="Cambria" w:cs="Calibri"/>
          <w:b/>
          <w:bCs/>
        </w:rPr>
      </w:pPr>
      <w:r w:rsidRPr="003B2641">
        <w:rPr>
          <w:rFonts w:ascii="Cambria" w:eastAsia="Microsoft GothicNeo" w:hAnsi="Cambria" w:cs="Calibri"/>
          <w:i/>
          <w:iCs/>
        </w:rPr>
        <w:t xml:space="preserve">Tools: Python, pandas, NumPy, </w:t>
      </w:r>
      <w:proofErr w:type="spellStart"/>
      <w:r w:rsidRPr="003B2641">
        <w:rPr>
          <w:rFonts w:ascii="Cambria" w:eastAsia="Microsoft GothicNeo" w:hAnsi="Cambria" w:cs="Calibri"/>
          <w:i/>
          <w:iCs/>
        </w:rPr>
        <w:t>Plotly</w:t>
      </w:r>
      <w:proofErr w:type="spellEnd"/>
    </w:p>
    <w:p w14:paraId="460E7943" w14:textId="77777777" w:rsidR="00CC22CF" w:rsidRPr="003B2641" w:rsidRDefault="00CC22CF" w:rsidP="003B2641">
      <w:pPr>
        <w:spacing w:line="276" w:lineRule="auto"/>
        <w:rPr>
          <w:rFonts w:ascii="Cambria" w:eastAsia="Microsoft GothicNeo" w:hAnsi="Cambria" w:cs="Calibri"/>
        </w:rPr>
      </w:pPr>
    </w:p>
    <w:p w14:paraId="30E4F29B" w14:textId="155FAF5A" w:rsidR="00CC22CF" w:rsidRPr="003B2641" w:rsidRDefault="001C56DE" w:rsidP="003B2641">
      <w:pPr>
        <w:spacing w:after="0" w:line="276" w:lineRule="auto"/>
        <w:rPr>
          <w:rFonts w:ascii="Cambria" w:eastAsia="Microsoft GothicNeo" w:hAnsi="Cambria" w:cs="Calibri"/>
          <w:b/>
          <w:bCs/>
        </w:rPr>
      </w:pPr>
      <w:r>
        <w:rPr>
          <w:rFonts w:ascii="Cambria" w:eastAsia="Microsoft GothicNeo" w:hAnsi="Cambria" w:cs="Calibri"/>
          <w:b/>
          <w:bCs/>
        </w:rPr>
        <w:t>Project 5</w:t>
      </w:r>
    </w:p>
    <w:p w14:paraId="01AC9BBA" w14:textId="77777777" w:rsidR="001C56DE" w:rsidRPr="003B2641" w:rsidRDefault="001C56DE" w:rsidP="001C56DE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>
        <w:rPr>
          <w:rStyle w:val="citation-127"/>
          <w:rFonts w:ascii="Cambria" w:eastAsia="Microsoft GothicNeo" w:hAnsi="Cambria" w:cs="Calibri"/>
        </w:rPr>
        <w:t>This is what I did for this project and the skills I used</w:t>
      </w:r>
    </w:p>
    <w:p w14:paraId="5E58A8D5" w14:textId="24D7E7A1" w:rsidR="0087543B" w:rsidRPr="003B2641" w:rsidRDefault="00CC22CF" w:rsidP="003B2641">
      <w:pPr>
        <w:pStyle w:val="ListParagraph"/>
        <w:numPr>
          <w:ilvl w:val="0"/>
          <w:numId w:val="18"/>
        </w:numPr>
        <w:spacing w:after="0" w:line="276" w:lineRule="auto"/>
        <w:rPr>
          <w:rFonts w:ascii="Cambria" w:eastAsia="Microsoft GothicNeo" w:hAnsi="Cambria" w:cs="Calibri"/>
          <w:i/>
          <w:iCs/>
        </w:rPr>
      </w:pPr>
      <w:r w:rsidRPr="003B2641">
        <w:rPr>
          <w:rFonts w:ascii="Cambria" w:eastAsia="Microsoft GothicNeo" w:hAnsi="Cambria" w:cs="Calibri"/>
          <w:i/>
          <w:iCs/>
        </w:rPr>
        <w:t>Tools: Python, NumPy</w:t>
      </w:r>
    </w:p>
    <w:sectPr w:rsidR="0087543B" w:rsidRPr="003B2641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AFFB8" w14:textId="77777777" w:rsidR="000C1595" w:rsidRDefault="000C1595">
      <w:pPr>
        <w:spacing w:after="0" w:line="240" w:lineRule="auto"/>
      </w:pPr>
      <w:r>
        <w:separator/>
      </w:r>
    </w:p>
  </w:endnote>
  <w:endnote w:type="continuationSeparator" w:id="0">
    <w:p w14:paraId="7A286AA9" w14:textId="77777777" w:rsidR="000C1595" w:rsidRDefault="000C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F600" w14:textId="7D6F88E9" w:rsidR="004C3940" w:rsidRDefault="004C3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425E6" w14:textId="77777777" w:rsidR="000C1595" w:rsidRDefault="000C1595">
      <w:pPr>
        <w:spacing w:after="0" w:line="240" w:lineRule="auto"/>
      </w:pPr>
      <w:r>
        <w:separator/>
      </w:r>
    </w:p>
  </w:footnote>
  <w:footnote w:type="continuationSeparator" w:id="0">
    <w:p w14:paraId="2F9E0CE3" w14:textId="77777777" w:rsidR="000C1595" w:rsidRDefault="000C1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F0E03" w14:textId="77777777" w:rsidR="004C394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D9D1B9" wp14:editId="3F4F49B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84FE32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C6A73" w14:textId="77777777" w:rsidR="004C394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CC1BCB" wp14:editId="34531B0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001006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15A5B"/>
    <w:multiLevelType w:val="hybridMultilevel"/>
    <w:tmpl w:val="616A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04A90"/>
    <w:multiLevelType w:val="hybridMultilevel"/>
    <w:tmpl w:val="7AAC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13AF"/>
    <w:multiLevelType w:val="hybridMultilevel"/>
    <w:tmpl w:val="7656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810C7"/>
    <w:multiLevelType w:val="hybridMultilevel"/>
    <w:tmpl w:val="C3BE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9226E"/>
    <w:multiLevelType w:val="multilevel"/>
    <w:tmpl w:val="0142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05781"/>
    <w:multiLevelType w:val="hybridMultilevel"/>
    <w:tmpl w:val="BFBE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A4A6A"/>
    <w:multiLevelType w:val="hybridMultilevel"/>
    <w:tmpl w:val="1B54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4797E"/>
    <w:multiLevelType w:val="hybridMultilevel"/>
    <w:tmpl w:val="5370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9176">
    <w:abstractNumId w:val="9"/>
  </w:num>
  <w:num w:numId="2" w16cid:durableId="388497726">
    <w:abstractNumId w:val="7"/>
  </w:num>
  <w:num w:numId="3" w16cid:durableId="1772630080">
    <w:abstractNumId w:val="6"/>
  </w:num>
  <w:num w:numId="4" w16cid:durableId="584996770">
    <w:abstractNumId w:val="5"/>
  </w:num>
  <w:num w:numId="5" w16cid:durableId="300156657">
    <w:abstractNumId w:val="4"/>
  </w:num>
  <w:num w:numId="6" w16cid:durableId="176651208">
    <w:abstractNumId w:val="8"/>
  </w:num>
  <w:num w:numId="7" w16cid:durableId="1114446716">
    <w:abstractNumId w:val="3"/>
  </w:num>
  <w:num w:numId="8" w16cid:durableId="1425801591">
    <w:abstractNumId w:val="2"/>
  </w:num>
  <w:num w:numId="9" w16cid:durableId="34039610">
    <w:abstractNumId w:val="1"/>
  </w:num>
  <w:num w:numId="10" w16cid:durableId="675041473">
    <w:abstractNumId w:val="0"/>
  </w:num>
  <w:num w:numId="11" w16cid:durableId="537474874">
    <w:abstractNumId w:val="16"/>
  </w:num>
  <w:num w:numId="12" w16cid:durableId="1009789992">
    <w:abstractNumId w:val="14"/>
  </w:num>
  <w:num w:numId="13" w16cid:durableId="1325014258">
    <w:abstractNumId w:val="11"/>
  </w:num>
  <w:num w:numId="14" w16cid:durableId="236090848">
    <w:abstractNumId w:val="17"/>
  </w:num>
  <w:num w:numId="15" w16cid:durableId="557671114">
    <w:abstractNumId w:val="12"/>
  </w:num>
  <w:num w:numId="16" w16cid:durableId="1269389813">
    <w:abstractNumId w:val="15"/>
  </w:num>
  <w:num w:numId="17" w16cid:durableId="1966426732">
    <w:abstractNumId w:val="13"/>
  </w:num>
  <w:num w:numId="18" w16cid:durableId="2056077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CB"/>
    <w:rsid w:val="00023ADE"/>
    <w:rsid w:val="000368F0"/>
    <w:rsid w:val="00044152"/>
    <w:rsid w:val="00045815"/>
    <w:rsid w:val="00066E72"/>
    <w:rsid w:val="000821CB"/>
    <w:rsid w:val="00090F11"/>
    <w:rsid w:val="000B5C05"/>
    <w:rsid w:val="000C1595"/>
    <w:rsid w:val="000D52B8"/>
    <w:rsid w:val="001508E0"/>
    <w:rsid w:val="00173330"/>
    <w:rsid w:val="0018431C"/>
    <w:rsid w:val="001A73AD"/>
    <w:rsid w:val="001B04F3"/>
    <w:rsid w:val="001C56DE"/>
    <w:rsid w:val="001E2E16"/>
    <w:rsid w:val="00204759"/>
    <w:rsid w:val="002176FE"/>
    <w:rsid w:val="00241E98"/>
    <w:rsid w:val="00275029"/>
    <w:rsid w:val="002A25F1"/>
    <w:rsid w:val="002A7D25"/>
    <w:rsid w:val="002B2641"/>
    <w:rsid w:val="002F2BCB"/>
    <w:rsid w:val="002F55B5"/>
    <w:rsid w:val="00300784"/>
    <w:rsid w:val="003150D6"/>
    <w:rsid w:val="00351562"/>
    <w:rsid w:val="00391FE1"/>
    <w:rsid w:val="003B2641"/>
    <w:rsid w:val="003D09F0"/>
    <w:rsid w:val="003D20F9"/>
    <w:rsid w:val="003E4FFC"/>
    <w:rsid w:val="003F5CD7"/>
    <w:rsid w:val="0040780D"/>
    <w:rsid w:val="00413E48"/>
    <w:rsid w:val="0041768B"/>
    <w:rsid w:val="00473B42"/>
    <w:rsid w:val="00476C67"/>
    <w:rsid w:val="004A2E96"/>
    <w:rsid w:val="004C3940"/>
    <w:rsid w:val="004F62FA"/>
    <w:rsid w:val="00547AFE"/>
    <w:rsid w:val="0060113D"/>
    <w:rsid w:val="0065742A"/>
    <w:rsid w:val="00680089"/>
    <w:rsid w:val="00691609"/>
    <w:rsid w:val="006B3FE6"/>
    <w:rsid w:val="006D04E1"/>
    <w:rsid w:val="006D16BB"/>
    <w:rsid w:val="006D697A"/>
    <w:rsid w:val="00703D18"/>
    <w:rsid w:val="007506CF"/>
    <w:rsid w:val="007710F5"/>
    <w:rsid w:val="007C0093"/>
    <w:rsid w:val="007D155D"/>
    <w:rsid w:val="00804E6D"/>
    <w:rsid w:val="00825B06"/>
    <w:rsid w:val="00851ABD"/>
    <w:rsid w:val="0087543B"/>
    <w:rsid w:val="00877422"/>
    <w:rsid w:val="00880BCC"/>
    <w:rsid w:val="00884B67"/>
    <w:rsid w:val="00887A1B"/>
    <w:rsid w:val="008A5DA3"/>
    <w:rsid w:val="00906A95"/>
    <w:rsid w:val="0093135B"/>
    <w:rsid w:val="00935F8C"/>
    <w:rsid w:val="009562D0"/>
    <w:rsid w:val="009668E0"/>
    <w:rsid w:val="00982C5B"/>
    <w:rsid w:val="009C6BA8"/>
    <w:rsid w:val="009F6B96"/>
    <w:rsid w:val="00A0020C"/>
    <w:rsid w:val="00A301E8"/>
    <w:rsid w:val="00A302B5"/>
    <w:rsid w:val="00A42725"/>
    <w:rsid w:val="00A552B9"/>
    <w:rsid w:val="00A6439F"/>
    <w:rsid w:val="00A74A7C"/>
    <w:rsid w:val="00A91F28"/>
    <w:rsid w:val="00AA28D1"/>
    <w:rsid w:val="00B5612F"/>
    <w:rsid w:val="00BA5829"/>
    <w:rsid w:val="00BE6F7D"/>
    <w:rsid w:val="00BE7623"/>
    <w:rsid w:val="00BF5B0C"/>
    <w:rsid w:val="00C14048"/>
    <w:rsid w:val="00C23425"/>
    <w:rsid w:val="00C417C9"/>
    <w:rsid w:val="00C72754"/>
    <w:rsid w:val="00CC22CF"/>
    <w:rsid w:val="00CF410A"/>
    <w:rsid w:val="00CF7932"/>
    <w:rsid w:val="00D01E10"/>
    <w:rsid w:val="00D05603"/>
    <w:rsid w:val="00D44E5E"/>
    <w:rsid w:val="00D53C8F"/>
    <w:rsid w:val="00DA1351"/>
    <w:rsid w:val="00DA7129"/>
    <w:rsid w:val="00E01A7E"/>
    <w:rsid w:val="00E34E03"/>
    <w:rsid w:val="00E44739"/>
    <w:rsid w:val="00E57A54"/>
    <w:rsid w:val="00E6677A"/>
    <w:rsid w:val="00E7066F"/>
    <w:rsid w:val="00E93382"/>
    <w:rsid w:val="00EF1818"/>
    <w:rsid w:val="00EF1F39"/>
    <w:rsid w:val="00EF301E"/>
    <w:rsid w:val="00F013F9"/>
    <w:rsid w:val="00F064F6"/>
    <w:rsid w:val="00F1618B"/>
    <w:rsid w:val="00F174F5"/>
    <w:rsid w:val="00F321AE"/>
    <w:rsid w:val="00F423F7"/>
    <w:rsid w:val="00F438FC"/>
    <w:rsid w:val="00F60DA6"/>
    <w:rsid w:val="00F81B60"/>
    <w:rsid w:val="00F83271"/>
    <w:rsid w:val="00FB5E07"/>
    <w:rsid w:val="00FE798E"/>
    <w:rsid w:val="00FF3AEC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073F"/>
  <w15:chartTrackingRefBased/>
  <w15:docId w15:val="{B441457A-0B64-5542-88C1-351299A1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F2BC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citation-127">
    <w:name w:val="citation-127"/>
    <w:basedOn w:val="DefaultParagraphFont"/>
    <w:rsid w:val="004A2E96"/>
  </w:style>
  <w:style w:type="character" w:customStyle="1" w:styleId="citation-126">
    <w:name w:val="citation-126"/>
    <w:basedOn w:val="DefaultParagraphFont"/>
    <w:rsid w:val="004A2E96"/>
  </w:style>
  <w:style w:type="character" w:customStyle="1" w:styleId="citation-125">
    <w:name w:val="citation-125"/>
    <w:basedOn w:val="DefaultParagraphFont"/>
    <w:rsid w:val="004A2E96"/>
  </w:style>
  <w:style w:type="character" w:customStyle="1" w:styleId="citation-121">
    <w:name w:val="citation-121"/>
    <w:basedOn w:val="DefaultParagraphFont"/>
    <w:rsid w:val="004A2E96"/>
  </w:style>
  <w:style w:type="character" w:customStyle="1" w:styleId="citation-120">
    <w:name w:val="citation-120"/>
    <w:basedOn w:val="DefaultParagraphFont"/>
    <w:rsid w:val="004A2E96"/>
  </w:style>
  <w:style w:type="character" w:customStyle="1" w:styleId="citation-119">
    <w:name w:val="citation-119"/>
    <w:basedOn w:val="DefaultParagraphFont"/>
    <w:rsid w:val="004A2E96"/>
  </w:style>
  <w:style w:type="character" w:customStyle="1" w:styleId="citation-116">
    <w:name w:val="citation-116"/>
    <w:basedOn w:val="DefaultParagraphFont"/>
    <w:rsid w:val="004A2E96"/>
  </w:style>
  <w:style w:type="character" w:customStyle="1" w:styleId="citation-115">
    <w:name w:val="citation-115"/>
    <w:basedOn w:val="DefaultParagraphFont"/>
    <w:rsid w:val="004A2E96"/>
  </w:style>
  <w:style w:type="character" w:customStyle="1" w:styleId="citation-112">
    <w:name w:val="citation-112"/>
    <w:basedOn w:val="DefaultParagraphFont"/>
    <w:rsid w:val="004A2E96"/>
  </w:style>
  <w:style w:type="character" w:customStyle="1" w:styleId="citation-111">
    <w:name w:val="citation-111"/>
    <w:basedOn w:val="DefaultParagraphFont"/>
    <w:rsid w:val="004A2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reshpotluri/Library/Containers/com.microsoft.Word/Data/Library/Application%20Support/Microsoft/Office/16.0/DTS/Search/%7b1CDD53A7-9A36-3840-B972-EDFF885B183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C8932C791CFC41903D78ED0B3F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2FF7C-5261-6D43-ABCC-454DAFD67106}"/>
      </w:docPartPr>
      <w:docPartBody>
        <w:p w:rsidR="00795E2F" w:rsidRDefault="00000000">
          <w:pPr>
            <w:pStyle w:val="08C8932C791CFC41903D78ED0B3F7B6A"/>
          </w:pPr>
          <w:r>
            <w:t>Education</w:t>
          </w:r>
        </w:p>
      </w:docPartBody>
    </w:docPart>
    <w:docPart>
      <w:docPartPr>
        <w:name w:val="C926E7EF1F25394ABFC5EA5AE9BB3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2B486-2A03-AF47-B0DC-DB6ECB25DD4E}"/>
      </w:docPartPr>
      <w:docPartBody>
        <w:p w:rsidR="00161B62" w:rsidRDefault="00795E2F" w:rsidP="00795E2F">
          <w:pPr>
            <w:pStyle w:val="C926E7EF1F25394ABFC5EA5AE9BB3C25"/>
          </w:pPr>
          <w: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GothicNeo">
    <w:panose1 w:val="020B0500000101010101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09"/>
    <w:rsid w:val="00066E72"/>
    <w:rsid w:val="000745A2"/>
    <w:rsid w:val="00080DAD"/>
    <w:rsid w:val="000B52DF"/>
    <w:rsid w:val="00161B62"/>
    <w:rsid w:val="001E2E16"/>
    <w:rsid w:val="001F3A68"/>
    <w:rsid w:val="00234797"/>
    <w:rsid w:val="002B2641"/>
    <w:rsid w:val="00300784"/>
    <w:rsid w:val="00405DDC"/>
    <w:rsid w:val="00476C67"/>
    <w:rsid w:val="00477B8A"/>
    <w:rsid w:val="004A444B"/>
    <w:rsid w:val="004F62FA"/>
    <w:rsid w:val="00520ECC"/>
    <w:rsid w:val="00534322"/>
    <w:rsid w:val="00547AFE"/>
    <w:rsid w:val="00603D2B"/>
    <w:rsid w:val="006A513E"/>
    <w:rsid w:val="006C3215"/>
    <w:rsid w:val="0077479E"/>
    <w:rsid w:val="00795E2F"/>
    <w:rsid w:val="00860BD5"/>
    <w:rsid w:val="009507C9"/>
    <w:rsid w:val="00A301E8"/>
    <w:rsid w:val="00A55B11"/>
    <w:rsid w:val="00AF59D2"/>
    <w:rsid w:val="00B44B64"/>
    <w:rsid w:val="00C47FBA"/>
    <w:rsid w:val="00C72754"/>
    <w:rsid w:val="00D11941"/>
    <w:rsid w:val="00D53C8F"/>
    <w:rsid w:val="00D84104"/>
    <w:rsid w:val="00D97487"/>
    <w:rsid w:val="00DA27DB"/>
    <w:rsid w:val="00DC3629"/>
    <w:rsid w:val="00DC6409"/>
    <w:rsid w:val="00E44739"/>
    <w:rsid w:val="00E93382"/>
    <w:rsid w:val="00EC3035"/>
    <w:rsid w:val="00EE7923"/>
    <w:rsid w:val="00EF1818"/>
    <w:rsid w:val="00F438FC"/>
    <w:rsid w:val="00F754EB"/>
    <w:rsid w:val="00F94D6C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C8932C791CFC41903D78ED0B3F7B6A">
    <w:name w:val="08C8932C791CFC41903D78ED0B3F7B6A"/>
  </w:style>
  <w:style w:type="paragraph" w:customStyle="1" w:styleId="C926E7EF1F25394ABFC5EA5AE9BB3C25">
    <w:name w:val="C926E7EF1F25394ABFC5EA5AE9BB3C25"/>
    <w:rsid w:val="00795E2F"/>
  </w:style>
  <w:style w:type="character" w:styleId="PlaceholderText">
    <w:name w:val="Placeholder Text"/>
    <w:basedOn w:val="DefaultParagraphFont"/>
    <w:uiPriority w:val="99"/>
    <w:semiHidden/>
    <w:rsid w:val="00DC36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{1CDD53A7-9A36-3840-B972-EDFF885B183E}tf10002079.dotx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Potluri</dc:creator>
  <cp:keywords/>
  <dc:description/>
  <cp:lastModifiedBy>Potluri, Amrutha</cp:lastModifiedBy>
  <cp:revision>2</cp:revision>
  <cp:lastPrinted>2024-09-01T19:53:00Z</cp:lastPrinted>
  <dcterms:created xsi:type="dcterms:W3CDTF">2025-10-03T21:18:00Z</dcterms:created>
  <dcterms:modified xsi:type="dcterms:W3CDTF">2025-10-03T21:18:00Z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